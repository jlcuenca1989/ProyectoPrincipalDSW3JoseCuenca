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95722555"/>
        <w:docPartObj>
          <w:docPartGallery w:val="Cover Pages"/>
          <w:docPartUnique/>
        </w:docPartObj>
      </w:sdtPr>
      <w:sdtContent>
        <w:p w:rsidR="00034C9A" w:rsidRDefault="00034C9A">
          <w:r>
            <w:rPr>
              <w:noProof/>
              <w:lang w:val="es-EC" w:eastAsia="es-EC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034C9A" w:rsidRPr="00034C9A" w:rsidRDefault="00034C9A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EC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EC"/>
                                        </w:rPr>
                                        <w:t>Jose Luis Cuenca Moncada</w:t>
                                      </w:r>
                                    </w:p>
                                  </w:sdtContent>
                                </w:sdt>
                                <w:p w:rsidR="00034C9A" w:rsidRPr="00034C9A" w:rsidRDefault="00034C9A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es-EC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lang w:val="es-419"/>
                                        </w:rPr>
                                        <w:t>EDCOM</w:t>
                                      </w:r>
                                    </w:sdtContent>
                                  </w:sdt>
                                  <w:r w:rsidRPr="00034C9A">
                                    <w:rPr>
                                      <w:caps/>
                                      <w:color w:val="FFFFFF" w:themeColor="background1"/>
                                      <w:lang w:val="es-EC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lang w:val="es-419"/>
                                        </w:rPr>
                                        <w:t>ESPOL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034C9A" w:rsidRPr="00034C9A" w:rsidRDefault="00034C9A" w:rsidP="00034C9A">
                                      <w:pPr>
                                        <w:pStyle w:val="Heading1"/>
                                        <w:rPr>
                                          <w:b/>
                                          <w:sz w:val="96"/>
                                          <w:lang w:val="es-EC"/>
                                        </w:rPr>
                                      </w:pPr>
                                      <w:r w:rsidRPr="00034C9A">
                                        <w:rPr>
                                          <w:sz w:val="96"/>
                                          <w:lang w:val="es-419"/>
                                        </w:rPr>
                                        <w:t>Aztra Sitio Oficial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2C3C43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034C9A" w:rsidRPr="00034C9A" w:rsidRDefault="00034C9A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2C3C43" w:themeColor="text2"/>
                                          <w:sz w:val="36"/>
                                          <w:szCs w:val="36"/>
                                          <w:lang w:val="es-EC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2C3C43" w:themeColor="text2"/>
                                          <w:sz w:val="36"/>
                                          <w:szCs w:val="36"/>
                                          <w:lang w:val="es-419"/>
                                        </w:rPr>
                                        <w:t>Diseño de Sitios Web Par 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R2W8cA&#10;AADcAAAADwAAAGRycy9kb3ducmV2LnhtbESPT0sDMRDF70K/QxjBi9isBa1sm5YqiAW99M+hx2Ez&#10;7i5NJkuS3a799M5B8DbDe/Peb5br0Ts1UExtYAOP0wIUcRVsy7WB4+H94QVUysgWXWAy8EMJ1qvJ&#10;zRJLGy68o2GfayUhnEo00OTclVqnqiGPaRo6YtG+Q/SYZY21thEvEu6dnhXFs/bYsjQ02NFbQ9V5&#10;33sD8+1ndNdzO7zef/U6uafr6aM/GHN3O24WoDKN+d/8d721gj8TfHlGJt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/UdlvHAAAA3AAAAA8AAAAAAAAAAAAAAAAAmAIAAGRy&#10;cy9kb3ducmV2LnhtbFBLBQYAAAAABAAEAPUAAACMAwAAAAA=&#10;" fillcolor="#90c226 [3204]" stroked="f" strokeweight="1.5pt">
                      <v:stroke endcap="round"/>
                    </v:rect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iQ4cMA&#10;AADcAAAADwAAAGRycy9kb3ducmV2LnhtbERPTWvCQBC9F/oflin0VjexUCV1lSIUvJgSI9jjuDtN&#10;QrOzIbsm8d+7hYK3ebzPWW0m24qBet84VpDOEhDE2pmGKwXH8vNlCcIHZIOtY1JwJQ+b9ePDCjPj&#10;Ri5oOIRKxBD2GSqoQ+gyKb2uyaKfuY44cj+utxgi7CtpehxjuG3lPEnepMWGY0ONHW1r0r+Hi1VQ&#10;XvLTKS9ev/WxWvDXdq/P6dkr9fw0fbyDCDSFu/jfvTNx/jyFv2fiB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9iQ4cMAAADcAAAADwAAAAAAAAAAAAAAAACYAgAAZHJzL2Rv&#10;d25yZXYueG1sUEsFBgAAAAAEAAQA9QAAAIgDAAAAAA==&#10;" fillcolor="#90c226 [3204]" stroked="f" strokeweight="1.5pt">
                      <v:stroke endcap="round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034C9A" w:rsidRPr="00034C9A" w:rsidRDefault="00034C9A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EC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EC"/>
                                  </w:rPr>
                                  <w:t>Jose Luis Cuenca Moncada</w:t>
                                </w:r>
                              </w:p>
                            </w:sdtContent>
                          </w:sdt>
                          <w:p w:rsidR="00034C9A" w:rsidRPr="00034C9A" w:rsidRDefault="00034C9A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es-EC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lang w:val="es-419"/>
                                  </w:rPr>
                                  <w:t>EDCOM</w:t>
                                </w:r>
                              </w:sdtContent>
                            </w:sdt>
                            <w:r w:rsidRPr="00034C9A">
                              <w:rPr>
                                <w:caps/>
                                <w:color w:val="FFFFFF" w:themeColor="background1"/>
                                <w:lang w:val="es-EC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lang w:val="es-419"/>
                                  </w:rPr>
                                  <w:t>ESPOL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sz w:val="96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034C9A" w:rsidRPr="00034C9A" w:rsidRDefault="00034C9A" w:rsidP="00034C9A">
                                <w:pPr>
                                  <w:pStyle w:val="Heading1"/>
                                  <w:rPr>
                                    <w:b/>
                                    <w:sz w:val="96"/>
                                    <w:lang w:val="es-EC"/>
                                  </w:rPr>
                                </w:pPr>
                                <w:r w:rsidRPr="00034C9A">
                                  <w:rPr>
                                    <w:sz w:val="96"/>
                                    <w:lang w:val="es-419"/>
                                  </w:rPr>
                                  <w:t>Aztra Sitio Oficial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2C3C43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034C9A" w:rsidRPr="00034C9A" w:rsidRDefault="00034C9A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2C3C43" w:themeColor="text2"/>
                                    <w:sz w:val="36"/>
                                    <w:szCs w:val="36"/>
                                    <w:lang w:val="es-EC"/>
                                  </w:rPr>
                                </w:pPr>
                                <w:r>
                                  <w:rPr>
                                    <w:caps/>
                                    <w:color w:val="2C3C43" w:themeColor="text2"/>
                                    <w:sz w:val="36"/>
                                    <w:szCs w:val="36"/>
                                    <w:lang w:val="es-419"/>
                                  </w:rPr>
                                  <w:t>Diseño de Sitios Web Par 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34C9A" w:rsidRDefault="00034C9A">
          <w:pPr>
            <w:rPr>
              <w:rFonts w:asciiTheme="majorHAnsi" w:eastAsiaTheme="majorEastAsia" w:hAnsiTheme="majorHAnsi" w:cstheme="majorBidi"/>
              <w:color w:val="90C226" w:themeColor="accent1"/>
              <w:spacing w:val="-7"/>
              <w:sz w:val="64"/>
              <w:szCs w:val="64"/>
            </w:rPr>
          </w:pPr>
          <w:r>
            <w:br w:type="page"/>
          </w:r>
        </w:p>
      </w:sdtContent>
    </w:sdt>
    <w:p w:rsidR="008C3CC6" w:rsidRPr="00537BEE" w:rsidRDefault="00537BEE">
      <w:pPr>
        <w:pStyle w:val="Title"/>
        <w:rPr>
          <w:lang w:val="es-EC"/>
        </w:rPr>
      </w:pPr>
      <w:proofErr w:type="spellStart"/>
      <w:r w:rsidRPr="00537BEE">
        <w:rPr>
          <w:lang w:val="es-EC"/>
        </w:rPr>
        <w:lastRenderedPageBreak/>
        <w:t>Title</w:t>
      </w:r>
      <w:proofErr w:type="spellEnd"/>
    </w:p>
    <w:p w:rsidR="008C3CC6" w:rsidRPr="00034C9A" w:rsidRDefault="00034C9A">
      <w:pPr>
        <w:pStyle w:val="Heading1"/>
        <w:rPr>
          <w:lang w:val="es-419"/>
        </w:rPr>
      </w:pPr>
      <w:r>
        <w:rPr>
          <w:lang w:val="es-419"/>
        </w:rPr>
        <w:t>Nombre del Sitio Propuesto:</w:t>
      </w:r>
    </w:p>
    <w:p w:rsidR="008C3CC6" w:rsidRDefault="00034C9A" w:rsidP="00034C9A">
      <w:pPr>
        <w:ind w:left="3540" w:firstLine="708"/>
        <w:rPr>
          <w:lang w:val="es-419"/>
        </w:rPr>
      </w:pPr>
      <w:r>
        <w:rPr>
          <w:lang w:val="es-419"/>
        </w:rPr>
        <w:t>Aztra  Sitio Web Oficial</w:t>
      </w:r>
    </w:p>
    <w:p w:rsidR="00034C9A" w:rsidRPr="00034C9A" w:rsidRDefault="00034C9A" w:rsidP="00034C9A">
      <w:pPr>
        <w:pStyle w:val="Heading1"/>
        <w:rPr>
          <w:lang w:val="es-419"/>
        </w:rPr>
      </w:pPr>
      <w:r>
        <w:rPr>
          <w:lang w:val="es-419"/>
        </w:rPr>
        <w:t>Nombre Completo</w:t>
      </w:r>
      <w:r>
        <w:rPr>
          <w:lang w:val="es-419"/>
        </w:rPr>
        <w:t>:</w:t>
      </w:r>
    </w:p>
    <w:p w:rsidR="00034C9A" w:rsidRDefault="00034C9A" w:rsidP="00034C9A">
      <w:pPr>
        <w:ind w:left="3540" w:firstLine="708"/>
        <w:rPr>
          <w:lang w:val="es-419"/>
        </w:rPr>
      </w:pPr>
      <w:r>
        <w:rPr>
          <w:lang w:val="es-419"/>
        </w:rPr>
        <w:t>Jose luis Cuenca Moncada</w:t>
      </w:r>
    </w:p>
    <w:p w:rsidR="00034C9A" w:rsidRPr="00034C9A" w:rsidRDefault="00034C9A" w:rsidP="00034C9A">
      <w:pPr>
        <w:pStyle w:val="Heading1"/>
        <w:rPr>
          <w:lang w:val="es-419"/>
        </w:rPr>
      </w:pPr>
      <w:r>
        <w:rPr>
          <w:lang w:val="es-419"/>
        </w:rPr>
        <w:t>Fecha de Entrega</w:t>
      </w:r>
      <w:r>
        <w:rPr>
          <w:lang w:val="es-419"/>
        </w:rPr>
        <w:t>:</w:t>
      </w:r>
    </w:p>
    <w:p w:rsidR="00034C9A" w:rsidRDefault="00034C9A" w:rsidP="00034C9A">
      <w:pPr>
        <w:ind w:left="3540" w:firstLine="708"/>
        <w:rPr>
          <w:lang w:val="es-419"/>
        </w:rPr>
      </w:pPr>
      <w:r>
        <w:rPr>
          <w:lang w:val="es-419"/>
        </w:rPr>
        <w:t>27 de Junio de 2014</w:t>
      </w:r>
    </w:p>
    <w:p w:rsidR="00034C9A" w:rsidRDefault="00034C9A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  <w:lang w:val="es-419"/>
        </w:rPr>
      </w:pPr>
      <w:r>
        <w:rPr>
          <w:lang w:val="es-419"/>
        </w:rPr>
        <w:br w:type="page"/>
      </w:r>
    </w:p>
    <w:p w:rsidR="00034C9A" w:rsidRPr="00537BEE" w:rsidRDefault="00034C9A" w:rsidP="00034C9A">
      <w:pPr>
        <w:pStyle w:val="Heading1"/>
        <w:rPr>
          <w:lang w:val="es-EC"/>
        </w:rPr>
      </w:pPr>
      <w:r w:rsidRPr="00537BEE">
        <w:rPr>
          <w:lang w:val="es-EC"/>
        </w:rPr>
        <w:lastRenderedPageBreak/>
        <w:t>Defina:</w:t>
      </w:r>
    </w:p>
    <w:p w:rsidR="00034C9A" w:rsidRPr="00034C9A" w:rsidRDefault="00034C9A" w:rsidP="00034C9A">
      <w:pPr>
        <w:pStyle w:val="Heading2"/>
        <w:tabs>
          <w:tab w:val="left" w:pos="8603"/>
        </w:tabs>
        <w:rPr>
          <w:sz w:val="24"/>
          <w:lang w:val="es-419"/>
        </w:rPr>
      </w:pPr>
      <w:r w:rsidRPr="00034C9A">
        <w:rPr>
          <w:sz w:val="24"/>
          <w:lang w:val="es-419"/>
        </w:rPr>
        <w:t xml:space="preserve">El </w:t>
      </w:r>
      <w:r w:rsidR="008B2CE2" w:rsidRPr="00034C9A">
        <w:rPr>
          <w:sz w:val="24"/>
          <w:lang w:val="es-419"/>
        </w:rPr>
        <w:t xml:space="preserve">Objeto, </w:t>
      </w:r>
      <w:r w:rsidRPr="00034C9A">
        <w:rPr>
          <w:sz w:val="24"/>
          <w:lang w:val="es-419"/>
        </w:rPr>
        <w:t>Proposito</w:t>
      </w:r>
      <w:r w:rsidR="008B2CE2" w:rsidRPr="00034C9A">
        <w:rPr>
          <w:sz w:val="24"/>
          <w:lang w:val="es-419"/>
        </w:rPr>
        <w:t>, Y Fines Del Sistema De Información O Sitio:</w:t>
      </w:r>
      <w:r w:rsidR="008B2CE2" w:rsidRPr="00034C9A">
        <w:rPr>
          <w:sz w:val="24"/>
          <w:lang w:val="es-419"/>
        </w:rPr>
        <w:tab/>
      </w:r>
    </w:p>
    <w:p w:rsidR="00034C9A" w:rsidRDefault="00034C9A" w:rsidP="00034C9A">
      <w:pPr>
        <w:ind w:firstLine="708"/>
        <w:rPr>
          <w:lang w:val="es-419"/>
        </w:rPr>
      </w:pPr>
    </w:p>
    <w:p w:rsidR="00034C9A" w:rsidRDefault="00034C9A" w:rsidP="00034C9A">
      <w:pPr>
        <w:ind w:left="708"/>
        <w:rPr>
          <w:lang w:val="es-419"/>
        </w:rPr>
      </w:pPr>
      <w:r>
        <w:rPr>
          <w:lang w:val="es-419"/>
        </w:rPr>
        <w:t>Aztra es un grupo musical que lleva casi 20 años en la escena musical local, que ha venido destacandose ultimamente e incluso dando giras a latinoamerica y parte de america central.</w:t>
      </w:r>
    </w:p>
    <w:p w:rsidR="00034C9A" w:rsidRDefault="00034C9A" w:rsidP="00034C9A">
      <w:pPr>
        <w:ind w:left="708"/>
        <w:rPr>
          <w:lang w:val="es-419"/>
        </w:rPr>
      </w:pPr>
      <w:r>
        <w:rPr>
          <w:lang w:val="es-419"/>
        </w:rPr>
        <w:t xml:space="preserve">Elgrupo no cuenta con un sitio oficial, para transcender de las fronteras del habla hispana, el proposito de la creación de este sitio web es para que se den a conocer y </w:t>
      </w:r>
      <w:r w:rsidR="008B2CE2">
        <w:rPr>
          <w:lang w:val="es-419"/>
        </w:rPr>
        <w:t>ocupen espacio en la escena mundial, que se den a conocer ya más a nivel mundial.</w:t>
      </w:r>
    </w:p>
    <w:p w:rsidR="008B2CE2" w:rsidRDefault="008B2CE2" w:rsidP="00034C9A">
      <w:pPr>
        <w:ind w:left="708"/>
        <w:rPr>
          <w:lang w:val="es-419"/>
        </w:rPr>
      </w:pPr>
    </w:p>
    <w:p w:rsidR="008B2CE2" w:rsidRDefault="008B2CE2" w:rsidP="008B2CE2">
      <w:pPr>
        <w:rPr>
          <w:rFonts w:asciiTheme="majorHAnsi" w:eastAsiaTheme="majorEastAsia" w:hAnsiTheme="majorHAnsi" w:cstheme="majorBidi"/>
          <w:color w:val="90C226" w:themeColor="accent1"/>
          <w:sz w:val="24"/>
          <w:szCs w:val="28"/>
          <w:lang w:val="es-419"/>
        </w:rPr>
      </w:pPr>
      <w:r>
        <w:rPr>
          <w:rFonts w:asciiTheme="majorHAnsi" w:eastAsiaTheme="majorEastAsia" w:hAnsiTheme="majorHAnsi" w:cstheme="majorBidi"/>
          <w:color w:val="90C226" w:themeColor="accent1"/>
          <w:sz w:val="24"/>
          <w:szCs w:val="28"/>
          <w:lang w:val="es-419"/>
        </w:rPr>
        <w:t xml:space="preserve">La Definición </w:t>
      </w:r>
      <w:r w:rsidR="00FC3636">
        <w:rPr>
          <w:rFonts w:asciiTheme="majorHAnsi" w:eastAsiaTheme="majorEastAsia" w:hAnsiTheme="majorHAnsi" w:cstheme="majorBidi"/>
          <w:color w:val="90C226" w:themeColor="accent1"/>
          <w:sz w:val="24"/>
          <w:szCs w:val="28"/>
          <w:lang w:val="es-419"/>
        </w:rPr>
        <w:t xml:space="preserve">De Un Publico </w:t>
      </w:r>
      <w:r>
        <w:rPr>
          <w:rFonts w:asciiTheme="majorHAnsi" w:eastAsiaTheme="majorEastAsia" w:hAnsiTheme="majorHAnsi" w:cstheme="majorBidi"/>
          <w:color w:val="90C226" w:themeColor="accent1"/>
          <w:sz w:val="24"/>
          <w:szCs w:val="28"/>
          <w:lang w:val="es-419"/>
        </w:rPr>
        <w:t>Objetivo</w:t>
      </w:r>
      <w:r w:rsidR="00FC3636">
        <w:rPr>
          <w:rFonts w:asciiTheme="majorHAnsi" w:eastAsiaTheme="majorEastAsia" w:hAnsiTheme="majorHAnsi" w:cstheme="majorBidi"/>
          <w:color w:val="90C226" w:themeColor="accent1"/>
          <w:sz w:val="24"/>
          <w:szCs w:val="28"/>
          <w:lang w:val="es-419"/>
        </w:rPr>
        <w:t>:</w:t>
      </w:r>
    </w:p>
    <w:p w:rsidR="008B2CE2" w:rsidRPr="008B2CE2" w:rsidRDefault="008B2CE2" w:rsidP="008B2CE2">
      <w:pPr>
        <w:ind w:left="705"/>
        <w:rPr>
          <w:lang w:val="es-419"/>
        </w:rPr>
      </w:pPr>
      <w:r w:rsidRPr="008B2CE2">
        <w:rPr>
          <w:lang w:val="es-419"/>
        </w:rPr>
        <w:t>Al se Aztra una banda joven y es a la juventud a quien va su mensaje social que ellos dan en sus diferentes producciones musicales.</w:t>
      </w:r>
    </w:p>
    <w:p w:rsidR="008B2CE2" w:rsidRDefault="008B2CE2" w:rsidP="008B2CE2">
      <w:pPr>
        <w:ind w:firstLine="705"/>
        <w:rPr>
          <w:lang w:val="es-419"/>
        </w:rPr>
      </w:pPr>
      <w:r w:rsidRPr="008B2CE2">
        <w:rPr>
          <w:lang w:val="es-419"/>
        </w:rPr>
        <w:t>Entonces el publico objetivo se podria definir:</w:t>
      </w:r>
      <w:r>
        <w:rPr>
          <w:lang w:val="es-419"/>
        </w:rPr>
        <w:tab/>
      </w:r>
    </w:p>
    <w:p w:rsidR="008B2CE2" w:rsidRDefault="008B2CE2" w:rsidP="008B2CE2">
      <w:pPr>
        <w:ind w:firstLine="705"/>
        <w:rPr>
          <w:lang w:val="es-419"/>
        </w:rPr>
      </w:pP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  <w:t>Edad:</w:t>
      </w:r>
      <w:r>
        <w:rPr>
          <w:lang w:val="es-419"/>
        </w:rPr>
        <w:tab/>
      </w:r>
      <w:r>
        <w:rPr>
          <w:lang w:val="es-419"/>
        </w:rPr>
        <w:tab/>
        <w:t>Jovenes de 15 a 35 años</w:t>
      </w:r>
    </w:p>
    <w:p w:rsidR="008B2CE2" w:rsidRDefault="008B2CE2" w:rsidP="008B2CE2">
      <w:pPr>
        <w:ind w:firstLine="705"/>
        <w:rPr>
          <w:lang w:val="es-419"/>
        </w:rPr>
      </w:pP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  <w:t xml:space="preserve">Clase Social: </w:t>
      </w:r>
      <w:r>
        <w:rPr>
          <w:lang w:val="es-419"/>
        </w:rPr>
        <w:tab/>
        <w:t>Personas amantes de la musica</w:t>
      </w:r>
    </w:p>
    <w:p w:rsidR="008B2CE2" w:rsidRDefault="008B2CE2" w:rsidP="008B2CE2">
      <w:pPr>
        <w:ind w:firstLine="705"/>
        <w:rPr>
          <w:lang w:val="es-419"/>
        </w:rPr>
      </w:pP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  <w:t xml:space="preserve">Genero: </w:t>
      </w:r>
      <w:r>
        <w:rPr>
          <w:lang w:val="es-419"/>
        </w:rPr>
        <w:tab/>
        <w:t>Hombres y Mujeres</w:t>
      </w:r>
    </w:p>
    <w:p w:rsidR="00FC3636" w:rsidRPr="008B2CE2" w:rsidRDefault="00FC3636" w:rsidP="008B2CE2">
      <w:pPr>
        <w:ind w:firstLine="705"/>
        <w:rPr>
          <w:rFonts w:asciiTheme="majorHAnsi" w:eastAsiaTheme="majorEastAsia" w:hAnsiTheme="majorHAnsi" w:cstheme="majorBidi"/>
          <w:color w:val="90C226" w:themeColor="accent1"/>
          <w:sz w:val="24"/>
          <w:szCs w:val="28"/>
          <w:lang w:val="es-419"/>
        </w:rPr>
      </w:pPr>
    </w:p>
    <w:p w:rsidR="00FC3636" w:rsidRDefault="00FC3636" w:rsidP="00FC3636">
      <w:pPr>
        <w:tabs>
          <w:tab w:val="left" w:pos="4731"/>
        </w:tabs>
        <w:rPr>
          <w:rFonts w:asciiTheme="majorHAnsi" w:eastAsiaTheme="majorEastAsia" w:hAnsiTheme="majorHAnsi" w:cstheme="majorBidi"/>
          <w:color w:val="90C226" w:themeColor="accent1"/>
          <w:sz w:val="24"/>
          <w:szCs w:val="28"/>
          <w:lang w:val="es-419"/>
        </w:rPr>
      </w:pPr>
      <w:r w:rsidRPr="00FC3636">
        <w:rPr>
          <w:rFonts w:asciiTheme="majorHAnsi" w:eastAsiaTheme="majorEastAsia" w:hAnsiTheme="majorHAnsi" w:cstheme="majorBidi"/>
          <w:color w:val="90C226" w:themeColor="accent1"/>
          <w:sz w:val="24"/>
          <w:szCs w:val="28"/>
          <w:lang w:val="es-419"/>
        </w:rPr>
        <w:t xml:space="preserve">La </w:t>
      </w:r>
      <w:r w:rsidRPr="00FC3636">
        <w:rPr>
          <w:rFonts w:asciiTheme="majorHAnsi" w:eastAsiaTheme="majorEastAsia" w:hAnsiTheme="majorHAnsi" w:cstheme="majorBidi"/>
          <w:color w:val="90C226" w:themeColor="accent1"/>
          <w:sz w:val="24"/>
          <w:szCs w:val="28"/>
          <w:lang w:val="es-419"/>
        </w:rPr>
        <w:t>Realización De Análisis Competitivos</w:t>
      </w:r>
      <w:r>
        <w:rPr>
          <w:rFonts w:asciiTheme="majorHAnsi" w:eastAsiaTheme="majorEastAsia" w:hAnsiTheme="majorHAnsi" w:cstheme="majorBidi"/>
          <w:color w:val="90C226" w:themeColor="accent1"/>
          <w:sz w:val="24"/>
          <w:szCs w:val="28"/>
          <w:lang w:val="es-419"/>
        </w:rPr>
        <w:tab/>
      </w:r>
    </w:p>
    <w:p w:rsidR="00FC3636" w:rsidRPr="00FC3636" w:rsidRDefault="00FC3636" w:rsidP="00FC3636">
      <w:pPr>
        <w:tabs>
          <w:tab w:val="left" w:pos="4731"/>
        </w:tabs>
        <w:ind w:left="708"/>
        <w:rPr>
          <w:lang w:val="es-419"/>
        </w:rPr>
      </w:pPr>
      <w:r w:rsidRPr="00FC3636">
        <w:rPr>
          <w:lang w:val="es-419"/>
        </w:rPr>
        <w:t>Aztra cuenta a su haber con una trayectoria de casí 20 años, es una banda musical referente en nuestro medio social, de importante prestigio y acogida, tanto local como internacional(paises de habla hispana),</w:t>
      </w:r>
      <w:r>
        <w:rPr>
          <w:lang w:val="es-419"/>
        </w:rPr>
        <w:t xml:space="preserve"> la banda a sido invitada a formar parte de Cds compilatorios internacionales, asi como de Festivales Internacionales, Presentaciones y de Banda Invitada haciendo soporte a grandes bandas internacionales de la altura de Horcas, Rata Blanca, Medina Azahara y demás, así como presencia segura en los grandes fistabels que se dan en el país.</w:t>
      </w:r>
    </w:p>
    <w:p w:rsidR="00034C9A" w:rsidRPr="00034C9A" w:rsidRDefault="00034C9A" w:rsidP="00034C9A">
      <w:pPr>
        <w:rPr>
          <w:lang w:val="es-419"/>
        </w:rPr>
      </w:pPr>
    </w:p>
    <w:p w:rsidR="00034C9A" w:rsidRDefault="00034C9A" w:rsidP="00034C9A">
      <w:pPr>
        <w:rPr>
          <w:lang w:val="es-419"/>
        </w:rPr>
      </w:pPr>
    </w:p>
    <w:p w:rsidR="00762F8A" w:rsidRDefault="00762F8A" w:rsidP="00034C9A">
      <w:pPr>
        <w:rPr>
          <w:lang w:val="es-419"/>
        </w:rPr>
      </w:pPr>
    </w:p>
    <w:p w:rsidR="00762F8A" w:rsidRDefault="00762F8A" w:rsidP="00034C9A">
      <w:pPr>
        <w:rPr>
          <w:lang w:val="es-419"/>
        </w:rPr>
      </w:pPr>
    </w:p>
    <w:p w:rsidR="00762F8A" w:rsidRDefault="00762F8A" w:rsidP="00034C9A">
      <w:pPr>
        <w:rPr>
          <w:lang w:val="es-419"/>
        </w:rPr>
      </w:pPr>
    </w:p>
    <w:p w:rsidR="00762F8A" w:rsidRDefault="00762F8A" w:rsidP="00034C9A">
      <w:pPr>
        <w:rPr>
          <w:lang w:val="es-419"/>
        </w:rPr>
      </w:pPr>
    </w:p>
    <w:p w:rsidR="00762F8A" w:rsidRDefault="00762F8A" w:rsidP="00034C9A">
      <w:pPr>
        <w:rPr>
          <w:lang w:val="es-419"/>
        </w:rPr>
      </w:pPr>
    </w:p>
    <w:p w:rsidR="00762F8A" w:rsidRDefault="00762F8A" w:rsidP="00034C9A">
      <w:pPr>
        <w:rPr>
          <w:lang w:val="es-419"/>
        </w:rPr>
      </w:pPr>
    </w:p>
    <w:p w:rsidR="00762F8A" w:rsidRDefault="00762F8A" w:rsidP="00034C9A">
      <w:pPr>
        <w:rPr>
          <w:lang w:val="es-419"/>
        </w:rPr>
      </w:pPr>
    </w:p>
    <w:p w:rsidR="00762F8A" w:rsidRDefault="00762F8A" w:rsidP="00034C9A">
      <w:pPr>
        <w:rPr>
          <w:lang w:val="es-419"/>
        </w:rPr>
      </w:pPr>
    </w:p>
    <w:p w:rsidR="00762F8A" w:rsidRDefault="00762F8A" w:rsidP="00034C9A">
      <w:pPr>
        <w:rPr>
          <w:lang w:val="es-419"/>
        </w:rPr>
      </w:pPr>
    </w:p>
    <w:p w:rsidR="00762F8A" w:rsidRPr="00034C9A" w:rsidRDefault="00762F8A" w:rsidP="00034C9A">
      <w:pPr>
        <w:rPr>
          <w:lang w:val="es-419"/>
        </w:rPr>
      </w:pPr>
    </w:p>
    <w:p w:rsidR="00762F8A" w:rsidRPr="00762F8A" w:rsidRDefault="00762F8A" w:rsidP="00762F8A">
      <w:pPr>
        <w:pStyle w:val="Heading1"/>
        <w:rPr>
          <w:lang w:val="es-EC"/>
        </w:rPr>
      </w:pPr>
      <w:r w:rsidRPr="00762F8A">
        <w:rPr>
          <w:lang w:val="es-EC"/>
        </w:rPr>
        <w:lastRenderedPageBreak/>
        <w:t>Diseñar la estructura de su sitio web.</w:t>
      </w:r>
    </w:p>
    <w:p w:rsidR="00537BEE" w:rsidRDefault="00537BEE" w:rsidP="00034C9A">
      <w:pPr>
        <w:rPr>
          <w:lang w:val="es-EC"/>
        </w:rPr>
      </w:pPr>
    </w:p>
    <w:p w:rsidR="00537BEE" w:rsidRDefault="00537BEE" w:rsidP="00034C9A">
      <w:pPr>
        <w:rPr>
          <w:lang w:val="es-EC"/>
        </w:rPr>
      </w:pPr>
    </w:p>
    <w:p w:rsidR="00537BEE" w:rsidRDefault="00537BEE" w:rsidP="00034C9A">
      <w:pPr>
        <w:rPr>
          <w:lang w:val="es-EC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24B7B5" wp14:editId="68A87304">
                <wp:simplePos x="0" y="0"/>
                <wp:positionH relativeFrom="column">
                  <wp:posOffset>2125535</wp:posOffset>
                </wp:positionH>
                <wp:positionV relativeFrom="paragraph">
                  <wp:posOffset>24113</wp:posOffset>
                </wp:positionV>
                <wp:extent cx="1614805" cy="652780"/>
                <wp:effectExtent l="0" t="0" r="2349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805" cy="652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48E9" w:rsidRPr="006E48E9" w:rsidRDefault="006E48E9" w:rsidP="006E48E9">
                            <w:pPr>
                              <w:jc w:val="center"/>
                              <w:rPr>
                                <w:sz w:val="40"/>
                                <w:lang w:val="es-419"/>
                              </w:rPr>
                            </w:pPr>
                            <w:r w:rsidRPr="006E48E9">
                              <w:rPr>
                                <w:sz w:val="40"/>
                                <w:lang w:val="es-419"/>
                              </w:rPr>
                              <w:t>INTRO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4B7B5" id="Rectangle 1" o:spid="_x0000_s1030" style="position:absolute;margin-left:167.35pt;margin-top:1.9pt;width:127.15pt;height:5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" fillcolor="#90c226 [3204]" strokecolor="#476013 [1604]" strokeweight="1.5pt">
                <v:stroke endcap="round"/>
                <v:textbox>
                  <w:txbxContent>
                    <w:p w:rsidR="006E48E9" w:rsidRPr="006E48E9" w:rsidRDefault="006E48E9" w:rsidP="006E48E9">
                      <w:pPr>
                        <w:jc w:val="center"/>
                        <w:rPr>
                          <w:sz w:val="40"/>
                          <w:lang w:val="es-419"/>
                        </w:rPr>
                      </w:pPr>
                      <w:r w:rsidRPr="006E48E9">
                        <w:rPr>
                          <w:sz w:val="40"/>
                          <w:lang w:val="es-419"/>
                        </w:rPr>
                        <w:t>INTRO</w:t>
                      </w:r>
                    </w:p>
                  </w:txbxContent>
                </v:textbox>
              </v:rect>
            </w:pict>
          </mc:Fallback>
        </mc:AlternateContent>
      </w:r>
    </w:p>
    <w:p w:rsidR="00537BEE" w:rsidRDefault="00537BEE" w:rsidP="00034C9A">
      <w:pPr>
        <w:rPr>
          <w:lang w:val="es-EC"/>
        </w:rPr>
      </w:pPr>
    </w:p>
    <w:p w:rsidR="00537BEE" w:rsidRDefault="00537BEE" w:rsidP="00034C9A">
      <w:pPr>
        <w:rPr>
          <w:lang w:val="es-EC"/>
        </w:rPr>
      </w:pPr>
    </w:p>
    <w:p w:rsidR="00537BEE" w:rsidRDefault="00537BEE" w:rsidP="00034C9A">
      <w:pPr>
        <w:rPr>
          <w:lang w:val="es-EC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230225" wp14:editId="55161889">
                <wp:simplePos x="0" y="0"/>
                <wp:positionH relativeFrom="column">
                  <wp:posOffset>4770755</wp:posOffset>
                </wp:positionH>
                <wp:positionV relativeFrom="paragraph">
                  <wp:posOffset>1221740</wp:posOffset>
                </wp:positionV>
                <wp:extent cx="1614805" cy="652780"/>
                <wp:effectExtent l="0" t="0" r="23495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805" cy="652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7BEE" w:rsidRPr="006E48E9" w:rsidRDefault="00537BEE" w:rsidP="00537BEE">
                            <w:pPr>
                              <w:jc w:val="center"/>
                              <w:rPr>
                                <w:sz w:val="32"/>
                                <w:lang w:val="es-419"/>
                              </w:rPr>
                            </w:pPr>
                            <w:r>
                              <w:rPr>
                                <w:sz w:val="32"/>
                                <w:lang w:val="es-419"/>
                              </w:rPr>
                              <w:t>Tienda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230225" id="Rectangle 6" o:spid="_x0000_s1031" style="position:absolute;margin-left:375.65pt;margin-top:96.2pt;width:127.15pt;height:51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" fillcolor="#90c226 [3204]" strokecolor="#476013 [1604]" strokeweight="1.5pt">
                <v:stroke endcap="round"/>
                <v:textbox>
                  <w:txbxContent>
                    <w:p w:rsidR="00537BEE" w:rsidRPr="006E48E9" w:rsidRDefault="00537BEE" w:rsidP="00537BEE">
                      <w:pPr>
                        <w:jc w:val="center"/>
                        <w:rPr>
                          <w:sz w:val="32"/>
                          <w:lang w:val="es-419"/>
                        </w:rPr>
                      </w:pPr>
                      <w:r>
                        <w:rPr>
                          <w:sz w:val="32"/>
                          <w:lang w:val="es-419"/>
                        </w:rPr>
                        <w:t>Tienda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DBCFD9" wp14:editId="1EC1872F">
                <wp:simplePos x="0" y="0"/>
                <wp:positionH relativeFrom="column">
                  <wp:posOffset>2134870</wp:posOffset>
                </wp:positionH>
                <wp:positionV relativeFrom="paragraph">
                  <wp:posOffset>184150</wp:posOffset>
                </wp:positionV>
                <wp:extent cx="1614805" cy="652780"/>
                <wp:effectExtent l="0" t="0" r="2349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805" cy="652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48E9" w:rsidRPr="006E48E9" w:rsidRDefault="006E48E9" w:rsidP="006E48E9">
                            <w:pPr>
                              <w:jc w:val="center"/>
                              <w:rPr>
                                <w:sz w:val="32"/>
                                <w:lang w:val="es-419"/>
                              </w:rPr>
                            </w:pPr>
                            <w:r w:rsidRPr="006E48E9">
                              <w:rPr>
                                <w:sz w:val="32"/>
                                <w:lang w:val="es-419"/>
                              </w:rPr>
                              <w:t>Pagina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DBCFD9" id="Rectangle 2" o:spid="_x0000_s1032" style="position:absolute;margin-left:168.1pt;margin-top:14.5pt;width:127.15pt;height:5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" fillcolor="#90c226 [3204]" strokecolor="#476013 [1604]" strokeweight="1.5pt">
                <v:stroke endcap="round"/>
                <v:textbox>
                  <w:txbxContent>
                    <w:p w:rsidR="006E48E9" w:rsidRPr="006E48E9" w:rsidRDefault="006E48E9" w:rsidP="006E48E9">
                      <w:pPr>
                        <w:jc w:val="center"/>
                        <w:rPr>
                          <w:sz w:val="32"/>
                          <w:lang w:val="es-419"/>
                        </w:rPr>
                      </w:pPr>
                      <w:r w:rsidRPr="006E48E9">
                        <w:rPr>
                          <w:sz w:val="32"/>
                          <w:lang w:val="es-419"/>
                        </w:rPr>
                        <w:t>Pagina Principal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4B7D9F" wp14:editId="301EFCFA">
                <wp:simplePos x="0" y="0"/>
                <wp:positionH relativeFrom="column">
                  <wp:posOffset>3072765</wp:posOffset>
                </wp:positionH>
                <wp:positionV relativeFrom="paragraph">
                  <wp:posOffset>1222375</wp:posOffset>
                </wp:positionV>
                <wp:extent cx="1614805" cy="652780"/>
                <wp:effectExtent l="0" t="0" r="23495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805" cy="652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48E9" w:rsidRPr="006E48E9" w:rsidRDefault="00537BEE" w:rsidP="006E48E9">
                            <w:pPr>
                              <w:jc w:val="center"/>
                              <w:rPr>
                                <w:sz w:val="32"/>
                                <w:lang w:val="es-419"/>
                              </w:rPr>
                            </w:pPr>
                            <w:r>
                              <w:rPr>
                                <w:sz w:val="32"/>
                                <w:lang w:val="es-419"/>
                              </w:rPr>
                              <w:t>Contacto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B7D9F" id="Rectangle 5" o:spid="_x0000_s1033" style="position:absolute;margin-left:241.95pt;margin-top:96.25pt;width:127.15pt;height:51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" fillcolor="#90c226 [3204]" strokecolor="#476013 [1604]" strokeweight="1.5pt">
                <v:stroke endcap="round"/>
                <v:textbox>
                  <w:txbxContent>
                    <w:p w:rsidR="006E48E9" w:rsidRPr="006E48E9" w:rsidRDefault="00537BEE" w:rsidP="006E48E9">
                      <w:pPr>
                        <w:jc w:val="center"/>
                        <w:rPr>
                          <w:sz w:val="32"/>
                          <w:lang w:val="es-419"/>
                        </w:rPr>
                      </w:pPr>
                      <w:r>
                        <w:rPr>
                          <w:sz w:val="32"/>
                          <w:lang w:val="es-419"/>
                        </w:rPr>
                        <w:t>Contacto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55FD40" wp14:editId="5AE11E12">
                <wp:simplePos x="0" y="0"/>
                <wp:positionH relativeFrom="column">
                  <wp:posOffset>1292225</wp:posOffset>
                </wp:positionH>
                <wp:positionV relativeFrom="paragraph">
                  <wp:posOffset>1222375</wp:posOffset>
                </wp:positionV>
                <wp:extent cx="1614805" cy="652780"/>
                <wp:effectExtent l="0" t="0" r="23495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805" cy="652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48E9" w:rsidRPr="006E48E9" w:rsidRDefault="00537BEE" w:rsidP="006E48E9">
                            <w:pPr>
                              <w:jc w:val="center"/>
                              <w:rPr>
                                <w:sz w:val="32"/>
                                <w:lang w:val="es-419"/>
                              </w:rPr>
                            </w:pPr>
                            <w:r>
                              <w:rPr>
                                <w:sz w:val="32"/>
                                <w:lang w:val="es-419"/>
                              </w:rPr>
                              <w:t>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55FD40" id="Rectangle 4" o:spid="_x0000_s1034" style="position:absolute;margin-left:101.75pt;margin-top:96.25pt;width:127.15pt;height:5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" fillcolor="#90c226 [3204]" strokecolor="#476013 [1604]" strokeweight="1.5pt">
                <v:stroke endcap="round"/>
                <v:textbox>
                  <w:txbxContent>
                    <w:p w:rsidR="006E48E9" w:rsidRPr="006E48E9" w:rsidRDefault="00537BEE" w:rsidP="006E48E9">
                      <w:pPr>
                        <w:jc w:val="center"/>
                        <w:rPr>
                          <w:sz w:val="32"/>
                          <w:lang w:val="es-419"/>
                        </w:rPr>
                      </w:pPr>
                      <w:r>
                        <w:rPr>
                          <w:sz w:val="32"/>
                          <w:lang w:val="es-419"/>
                        </w:rPr>
                        <w:t>Tour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4FA503" wp14:editId="247A4280">
                <wp:simplePos x="0" y="0"/>
                <wp:positionH relativeFrom="column">
                  <wp:posOffset>-488950</wp:posOffset>
                </wp:positionH>
                <wp:positionV relativeFrom="paragraph">
                  <wp:posOffset>1234440</wp:posOffset>
                </wp:positionV>
                <wp:extent cx="1614805" cy="652780"/>
                <wp:effectExtent l="0" t="0" r="23495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805" cy="652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48E9" w:rsidRPr="006E48E9" w:rsidRDefault="00537BEE" w:rsidP="006E48E9">
                            <w:pPr>
                              <w:jc w:val="center"/>
                              <w:rPr>
                                <w:sz w:val="32"/>
                                <w:lang w:val="es-419"/>
                              </w:rPr>
                            </w:pPr>
                            <w:r>
                              <w:rPr>
                                <w:sz w:val="32"/>
                                <w:lang w:val="es-419"/>
                              </w:rPr>
                              <w:t>Banda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FA503" id="Rectangle 3" o:spid="_x0000_s1035" style="position:absolute;margin-left:-38.5pt;margin-top:97.2pt;width:127.15pt;height:5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" fillcolor="#90c226 [3204]" strokecolor="#476013 [1604]" strokeweight="1.5pt">
                <v:stroke endcap="round"/>
                <v:textbox>
                  <w:txbxContent>
                    <w:p w:rsidR="006E48E9" w:rsidRPr="006E48E9" w:rsidRDefault="00537BEE" w:rsidP="006E48E9">
                      <w:pPr>
                        <w:jc w:val="center"/>
                        <w:rPr>
                          <w:sz w:val="32"/>
                          <w:lang w:val="es-419"/>
                        </w:rPr>
                      </w:pPr>
                      <w:r>
                        <w:rPr>
                          <w:sz w:val="32"/>
                          <w:lang w:val="es-419"/>
                        </w:rPr>
                        <w:t>Banda</w:t>
                      </w:r>
                    </w:p>
                  </w:txbxContent>
                </v:textbox>
              </v:rect>
            </w:pict>
          </mc:Fallback>
        </mc:AlternateContent>
      </w:r>
    </w:p>
    <w:p w:rsidR="00537BEE" w:rsidRDefault="00537BEE" w:rsidP="00034C9A">
      <w:pPr>
        <w:rPr>
          <w:lang w:val="es-EC"/>
        </w:rPr>
      </w:pPr>
    </w:p>
    <w:p w:rsidR="00537BEE" w:rsidRDefault="00537BEE" w:rsidP="00034C9A">
      <w:pPr>
        <w:rPr>
          <w:lang w:val="es-EC"/>
        </w:rPr>
      </w:pPr>
    </w:p>
    <w:p w:rsidR="00537BEE" w:rsidRDefault="00537BEE" w:rsidP="00034C9A">
      <w:pPr>
        <w:rPr>
          <w:lang w:val="es-EC"/>
        </w:rPr>
      </w:pPr>
    </w:p>
    <w:p w:rsidR="00537BEE" w:rsidRDefault="00537BEE" w:rsidP="00034C9A">
      <w:pPr>
        <w:rPr>
          <w:lang w:val="es-EC"/>
        </w:rPr>
      </w:pPr>
    </w:p>
    <w:p w:rsidR="00537BEE" w:rsidRDefault="00537BEE" w:rsidP="00034C9A">
      <w:pPr>
        <w:rPr>
          <w:lang w:val="es-EC"/>
        </w:rPr>
      </w:pPr>
    </w:p>
    <w:p w:rsidR="00537BEE" w:rsidRDefault="00537BEE" w:rsidP="00034C9A">
      <w:pPr>
        <w:rPr>
          <w:lang w:val="es-EC"/>
        </w:rPr>
      </w:pPr>
    </w:p>
    <w:p w:rsidR="00537BEE" w:rsidRDefault="00537BEE" w:rsidP="00034C9A">
      <w:pPr>
        <w:rPr>
          <w:lang w:val="es-EC"/>
        </w:rPr>
      </w:pPr>
    </w:p>
    <w:p w:rsidR="00537BEE" w:rsidRDefault="00537BEE" w:rsidP="00034C9A">
      <w:pPr>
        <w:rPr>
          <w:lang w:val="es-EC"/>
        </w:rPr>
      </w:pPr>
    </w:p>
    <w:p w:rsidR="00537BEE" w:rsidRDefault="00537BEE" w:rsidP="00034C9A">
      <w:pPr>
        <w:rPr>
          <w:lang w:val="es-EC"/>
        </w:rPr>
      </w:pPr>
    </w:p>
    <w:p w:rsidR="00537BEE" w:rsidRDefault="00537BEE" w:rsidP="00034C9A">
      <w:pPr>
        <w:rPr>
          <w:lang w:val="es-EC"/>
        </w:rPr>
      </w:pPr>
    </w:p>
    <w:p w:rsidR="00537BEE" w:rsidRDefault="00537BEE" w:rsidP="00034C9A">
      <w:pPr>
        <w:rPr>
          <w:lang w:val="es-EC"/>
        </w:rPr>
      </w:pPr>
    </w:p>
    <w:p w:rsidR="00537BEE" w:rsidRDefault="00537BEE" w:rsidP="00034C9A">
      <w:pPr>
        <w:rPr>
          <w:lang w:val="es-EC"/>
        </w:rPr>
      </w:pPr>
    </w:p>
    <w:p w:rsidR="00537BEE" w:rsidRDefault="00537BEE" w:rsidP="00034C9A">
      <w:pPr>
        <w:rPr>
          <w:lang w:val="es-EC"/>
        </w:rPr>
      </w:pPr>
    </w:p>
    <w:p w:rsidR="00537BEE" w:rsidRDefault="00537BEE" w:rsidP="00034C9A">
      <w:pPr>
        <w:rPr>
          <w:lang w:val="es-EC"/>
        </w:rPr>
      </w:pPr>
    </w:p>
    <w:p w:rsidR="00537BEE" w:rsidRDefault="00537BEE" w:rsidP="00034C9A">
      <w:pPr>
        <w:rPr>
          <w:lang w:val="es-EC"/>
        </w:rPr>
      </w:pPr>
    </w:p>
    <w:p w:rsidR="00537BEE" w:rsidRDefault="00537BEE" w:rsidP="00034C9A">
      <w:pPr>
        <w:rPr>
          <w:lang w:val="es-EC"/>
        </w:rPr>
      </w:pPr>
    </w:p>
    <w:p w:rsidR="00537BEE" w:rsidRDefault="00537BEE" w:rsidP="00034C9A">
      <w:pPr>
        <w:rPr>
          <w:lang w:val="es-EC"/>
        </w:rPr>
      </w:pPr>
    </w:p>
    <w:p w:rsidR="00537BEE" w:rsidRDefault="00537BEE" w:rsidP="00034C9A">
      <w:pPr>
        <w:rPr>
          <w:lang w:val="es-EC"/>
        </w:rPr>
      </w:pPr>
    </w:p>
    <w:p w:rsidR="00537BEE" w:rsidRDefault="00537BEE" w:rsidP="00034C9A">
      <w:pPr>
        <w:rPr>
          <w:lang w:val="es-EC"/>
        </w:rPr>
      </w:pPr>
    </w:p>
    <w:p w:rsidR="00537BEE" w:rsidRDefault="00537BEE" w:rsidP="00034C9A">
      <w:pPr>
        <w:rPr>
          <w:lang w:val="es-EC"/>
        </w:rPr>
      </w:pPr>
    </w:p>
    <w:p w:rsidR="00537BEE" w:rsidRDefault="00537BEE" w:rsidP="00034C9A">
      <w:pPr>
        <w:rPr>
          <w:lang w:val="es-EC"/>
        </w:rPr>
      </w:pPr>
    </w:p>
    <w:p w:rsidR="00537BEE" w:rsidRDefault="00537BEE" w:rsidP="00034C9A">
      <w:pPr>
        <w:rPr>
          <w:lang w:val="es-EC"/>
        </w:rPr>
      </w:pPr>
    </w:p>
    <w:p w:rsidR="00537BEE" w:rsidRDefault="00537BEE" w:rsidP="00034C9A">
      <w:pPr>
        <w:rPr>
          <w:lang w:val="es-EC"/>
        </w:rPr>
      </w:pPr>
    </w:p>
    <w:p w:rsidR="00537BEE" w:rsidRDefault="00537BEE" w:rsidP="00034C9A">
      <w:pPr>
        <w:rPr>
          <w:lang w:val="es-EC"/>
        </w:rPr>
      </w:pPr>
    </w:p>
    <w:p w:rsidR="00537BEE" w:rsidRDefault="00537BEE" w:rsidP="00034C9A">
      <w:pPr>
        <w:rPr>
          <w:lang w:val="es-EC"/>
        </w:rPr>
      </w:pPr>
    </w:p>
    <w:p w:rsidR="00537BEE" w:rsidRDefault="00537BEE" w:rsidP="00034C9A">
      <w:pPr>
        <w:rPr>
          <w:lang w:val="es-EC"/>
        </w:rPr>
      </w:pPr>
    </w:p>
    <w:p w:rsidR="00537BEE" w:rsidRDefault="00537BEE" w:rsidP="00034C9A">
      <w:pPr>
        <w:rPr>
          <w:lang w:val="es-EC"/>
        </w:rPr>
      </w:pPr>
      <w:bookmarkStart w:id="0" w:name="_GoBack"/>
      <w:bookmarkEnd w:id="0"/>
    </w:p>
    <w:sectPr w:rsidR="00537BEE" w:rsidSect="00034C9A">
      <w:pgSz w:w="12240" w:h="15840"/>
      <w:pgMar w:top="1440" w:right="1440" w:bottom="1440" w:left="1440" w:header="720" w:footer="720" w:gutter="0"/>
      <w:pgNumType w:start="0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85F58"/>
    <w:multiLevelType w:val="multilevel"/>
    <w:tmpl w:val="1082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E71C99"/>
    <w:multiLevelType w:val="multilevel"/>
    <w:tmpl w:val="BC28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C9A"/>
    <w:rsid w:val="00034C9A"/>
    <w:rsid w:val="00537BEE"/>
    <w:rsid w:val="006E48E9"/>
    <w:rsid w:val="00762F8A"/>
    <w:rsid w:val="008B2CE2"/>
    <w:rsid w:val="008C3CC6"/>
    <w:rsid w:val="00FC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B89C5F9-AB56-45C2-AD05-EC3321D47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034C9A"/>
  </w:style>
  <w:style w:type="paragraph" w:styleId="NormalWeb">
    <w:name w:val="Normal (Web)"/>
    <w:basedOn w:val="Normal"/>
    <w:uiPriority w:val="99"/>
    <w:semiHidden/>
    <w:unhideWhenUsed/>
    <w:rsid w:val="00FC3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3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Luis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/>
  <Abstract/>
  <CompanyAddress>ESPOL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</Template>
  <TotalTime>28</TotalTime>
  <Pages>4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Aztra Sitio Oficial</vt:lpstr>
    </vt:vector>
  </TitlesOfParts>
  <Company>EDCOM</Company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Aztra Sitio Oficial</dc:title>
  <dc:subject>Diseño de Sitios Web Par 3</dc:subject>
  <dc:creator>Jose Luis Cuenca Moncada</dc:creator>
  <cp:keywords/>
  <cp:lastModifiedBy>Jose Luis Cuenca Moncada</cp:lastModifiedBy>
  <cp:revision>4</cp:revision>
  <dcterms:created xsi:type="dcterms:W3CDTF">2014-06-28T03:42:00Z</dcterms:created>
  <dcterms:modified xsi:type="dcterms:W3CDTF">2014-06-28T04:10:00Z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